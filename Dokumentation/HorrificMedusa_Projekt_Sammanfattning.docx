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7E" w:rsidRDefault="0084630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5945F7C" wp14:editId="281FBDBD">
                <wp:simplePos x="0" y="0"/>
                <wp:positionH relativeFrom="page">
                  <wp:posOffset>372533</wp:posOffset>
                </wp:positionH>
                <wp:positionV relativeFrom="page">
                  <wp:posOffset>2675467</wp:posOffset>
                </wp:positionV>
                <wp:extent cx="6875851" cy="2205990"/>
                <wp:effectExtent l="0" t="0" r="0" b="0"/>
                <wp:wrapNone/>
                <wp:docPr id="15" name="Rektangel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851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28"/>
                            </w:tblGrid>
                            <w:tr w:rsidR="0084630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615A7E" w:rsidRDefault="00615A7E">
                                  <w:pPr>
                                    <w:pStyle w:val="Ingetavstnd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4630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15A7E" w:rsidRDefault="004D7D7D" w:rsidP="00846307">
                                  <w:pPr>
                                    <w:pStyle w:val="Ingetavstnd"/>
                                    <w:suppressOverlap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placeholder>
                                        <w:docPart w:val="8A277C96365F4CDDB3CD690E0A1F3FA4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30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Horrific Medusa </w:t>
                                      </w:r>
                                      <w:r w:rsidR="005E48A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Tatuerings</w:t>
                                      </w:r>
                                      <w:r w:rsidR="0084630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Studio Webbplats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4630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615A7E" w:rsidRDefault="00615A7E">
                                  <w:pPr>
                                    <w:pStyle w:val="Ingetavstnd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4630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615A7E" w:rsidRDefault="004D7D7D" w:rsidP="00846307">
                                  <w:pPr>
                                    <w:pStyle w:val="Ingetavstnd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id w:val="1652111"/>
                                      <w:placeholder>
                                        <w:docPart w:val="F4F34EF1E0CF4B9D9356FA5C6DBE4EFD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307">
                                        <w:rPr>
                                          <w:sz w:val="36"/>
                                          <w:szCs w:val="36"/>
                                        </w:rPr>
                                        <w:t>Sammanfattning av projektarbetet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615A7E" w:rsidRDefault="00615A7E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05945F7C" id="Rektangel 619" o:spid="_x0000_s1026" style="position:absolute;margin-left:29.35pt;margin-top:210.65pt;width:541.4pt;height:173.7pt;z-index:25165721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28"/>
                      </w:tblGrid>
                      <w:tr w:rsidR="0084630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15A7E" w:rsidRDefault="00615A7E">
                            <w:pPr>
                              <w:pStyle w:val="Ingetavstnd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4630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5A7E" w:rsidRDefault="004D7D7D" w:rsidP="00846307">
                            <w:pPr>
                              <w:pStyle w:val="Ingetavstnd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8A277C96365F4CDDB3CD690E0A1F3FA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30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Horrific Medusa </w:t>
                                </w:r>
                                <w:r w:rsidR="005E48A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Tatuerings</w:t>
                                </w:r>
                                <w:r w:rsidR="0084630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Studio Webbplats</w:t>
                                </w:r>
                              </w:sdtContent>
                            </w:sdt>
                          </w:p>
                        </w:tc>
                      </w:tr>
                      <w:tr w:rsidR="0084630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15A7E" w:rsidRDefault="00615A7E">
                            <w:pPr>
                              <w:pStyle w:val="Ingetavstnd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4630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15A7E" w:rsidRDefault="004D7D7D" w:rsidP="00846307">
                            <w:pPr>
                              <w:pStyle w:val="Ingetavstnd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F4F34EF1E0CF4B9D9356FA5C6DBE4EFD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307">
                                  <w:rPr>
                                    <w:sz w:val="36"/>
                                    <w:szCs w:val="36"/>
                                  </w:rPr>
                                  <w:t>Sammanfattning av projektarbetet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615A7E" w:rsidRDefault="00615A7E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C866E71" wp14:editId="6C47A02B">
            <wp:simplePos x="0" y="0"/>
            <wp:positionH relativeFrom="column">
              <wp:posOffset>984673</wp:posOffset>
            </wp:positionH>
            <wp:positionV relativeFrom="paragraph">
              <wp:posOffset>3705013</wp:posOffset>
            </wp:positionV>
            <wp:extent cx="4128491" cy="3523545"/>
            <wp:effectExtent l="0" t="0" r="0" b="1270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rrific_Medu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91" cy="35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4D7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2D87787" wp14:editId="156E2A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6431DA" id="Figur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4D7D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7B27F670" wp14:editId="47262D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15A7E" w:rsidRDefault="004D7D7D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630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BS STudio</w:t>
                                    </w:r>
                                  </w:sdtContent>
                                </w:sdt>
                              </w:p>
                              <w:p w:rsidR="00615A7E" w:rsidRDefault="00615A7E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15A7E" w:rsidRDefault="004D7D7D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2-20T00:00:00Z"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46307">
                                      <w:t>den 20 februari 2017</w:t>
                                    </w:r>
                                  </w:sdtContent>
                                </w:sdt>
                              </w:p>
                              <w:p w:rsidR="00615A7E" w:rsidRDefault="004D7D7D">
                                <w:pPr>
                                  <w:pStyle w:val="Ingetavst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Skriven av: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6307">
                                      <w:t>Beatrice Vilhelmsson</w:t>
                                    </w:r>
                                  </w:sdtContent>
                                </w:sdt>
                                <w:r w:rsidR="00846307">
                                  <w:t xml:space="preserve"> &amp; Sofia Andersson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B27F670" id="Rektangel 618" o:spid="_x0000_s1027" style="position:absolute;margin-left:0;margin-top:0;width:468pt;height:94pt;z-index:251653120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615A7E" w:rsidRDefault="004D7D7D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630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BS STudio</w:t>
                              </w:r>
                            </w:sdtContent>
                          </w:sdt>
                        </w:p>
                        <w:p w:rsidR="00615A7E" w:rsidRDefault="00615A7E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15A7E" w:rsidRDefault="004D7D7D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20T00:00:00Z"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6307">
                                <w:t>den 20 februari 2017</w:t>
                              </w:r>
                            </w:sdtContent>
                          </w:sdt>
                        </w:p>
                        <w:p w:rsidR="00615A7E" w:rsidRDefault="004D7D7D">
                          <w:pPr>
                            <w:pStyle w:val="Ingetavstnd"/>
                            <w:spacing w:line="276" w:lineRule="auto"/>
                            <w:jc w:val="center"/>
                          </w:pPr>
                          <w:r>
                            <w:t xml:space="preserve">Skriven av: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6307">
                                <w:t>Beatrice Vilhelmsson</w:t>
                              </w:r>
                            </w:sdtContent>
                          </w:sdt>
                          <w:r w:rsidR="00846307">
                            <w:t xml:space="preserve"> &amp; Sofia Andersson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D7D7D">
            <w:br w:type="page"/>
          </w:r>
        </w:sdtContent>
      </w:sdt>
    </w:p>
    <w:p w:rsidR="00615A7E" w:rsidRDefault="004D7D7D">
      <w:pPr>
        <w:pStyle w:val="Rubrik"/>
        <w:rPr>
          <w:smallCaps w:val="0"/>
        </w:rPr>
      </w:pPr>
      <w:sdt>
        <w:sdtPr>
          <w:rPr>
            <w:smallCaps w:val="0"/>
          </w:rPr>
          <w:alias w:val="Rubrik"/>
          <w:tag w:val="Rubrik"/>
          <w:id w:val="11808329"/>
          <w:placeholder>
            <w:docPart w:val="EC698D55D29E4EA28626C43B222E81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E48AA">
            <w:rPr>
              <w:smallCaps w:val="0"/>
            </w:rPr>
            <w:t>Horrific Medusa Tatuerings Studio Webbplats</w:t>
          </w:r>
        </w:sdtContent>
      </w:sdt>
    </w:p>
    <w:p w:rsidR="00615A7E" w:rsidRDefault="004D7D7D">
      <w:pPr>
        <w:pStyle w:val="Underrubrik"/>
      </w:pPr>
      <w:sdt>
        <w:sdtPr>
          <w:alias w:val="Underrubrik"/>
          <w:tag w:val="Underrubrik"/>
          <w:id w:val="11808339"/>
          <w:placeholder>
            <w:docPart w:val="D9D53C430A4A4BD6B76C1057AD3FA78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46307">
            <w:t>Sammanfattning av projektarbetet</w:t>
          </w:r>
        </w:sdtContent>
      </w:sdt>
    </w:p>
    <w:p w:rsidR="002C3AD0" w:rsidRDefault="002C3AD0" w:rsidP="002C3AD0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t>Inledning</w:t>
      </w:r>
    </w:p>
    <w:p w:rsidR="00F8695E" w:rsidRPr="00F8695E" w:rsidRDefault="00F8695E" w:rsidP="00F8695E">
      <w:pPr>
        <w:rPr>
          <w:sz w:val="24"/>
        </w:rPr>
      </w:pPr>
      <w:r>
        <w:rPr>
          <w:sz w:val="24"/>
        </w:rPr>
        <w:t xml:space="preserve">Projektet genomfördes av Sofia och Beatrice </w:t>
      </w:r>
      <w:proofErr w:type="spellStart"/>
      <w:r>
        <w:rPr>
          <w:sz w:val="24"/>
        </w:rPr>
        <w:t>bla</w:t>
      </w:r>
      <w:proofErr w:type="spellEnd"/>
      <w:r>
        <w:rPr>
          <w:sz w:val="24"/>
        </w:rPr>
        <w:t xml:space="preserve"> bal </w:t>
      </w:r>
      <w:proofErr w:type="spellStart"/>
      <w:r>
        <w:rPr>
          <w:sz w:val="24"/>
        </w:rPr>
        <w:t>bla</w:t>
      </w:r>
      <w:proofErr w:type="spellEnd"/>
    </w:p>
    <w:p w:rsidR="002C3AD0" w:rsidRDefault="002C3AD0" w:rsidP="002C3AD0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t>Positiva delar</w:t>
      </w:r>
    </w:p>
    <w:p w:rsidR="00F8695E" w:rsidRPr="00F8695E" w:rsidRDefault="00F8695E" w:rsidP="00F8695E">
      <w:r>
        <w:t>De ser fint ut</w:t>
      </w:r>
      <w:r w:rsidR="00830D5A">
        <w:t>(nej)</w:t>
      </w:r>
    </w:p>
    <w:p w:rsidR="002C3AD0" w:rsidRDefault="002C3AD0" w:rsidP="002C3AD0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t>Negativa delar</w:t>
      </w:r>
    </w:p>
    <w:p w:rsidR="00F8695E" w:rsidRPr="00F8695E" w:rsidRDefault="00F8695E" w:rsidP="00F8695E">
      <w:r>
        <w:t>Det suger</w:t>
      </w:r>
    </w:p>
    <w:p w:rsidR="002C3AD0" w:rsidRDefault="002C3AD0" w:rsidP="002C3AD0">
      <w:pPr>
        <w:pStyle w:val="Rubrik1"/>
        <w:rPr>
          <w:color w:val="9D3511" w:themeColor="accent1" w:themeShade="BF"/>
        </w:rPr>
      </w:pPr>
      <w:r>
        <w:rPr>
          <w:color w:val="9D3511" w:themeColor="accent1" w:themeShade="BF"/>
        </w:rPr>
        <w:t>Slutligen..</w:t>
      </w:r>
    </w:p>
    <w:p w:rsidR="00F8695E" w:rsidRPr="00F8695E" w:rsidRDefault="00F8695E" w:rsidP="00F8695E">
      <w:r>
        <w:t>Ja det suger</w:t>
      </w:r>
      <w:bookmarkStart w:id="0" w:name="_GoBack"/>
      <w:bookmarkEnd w:id="0"/>
    </w:p>
    <w:sectPr w:rsidR="00F8695E" w:rsidRPr="00F8695E">
      <w:footerReference w:type="even" r:id="rId12"/>
      <w:footerReference w:type="default" r:id="rId13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D7D" w:rsidRDefault="004D7D7D">
      <w:pPr>
        <w:spacing w:after="0" w:line="240" w:lineRule="auto"/>
      </w:pPr>
      <w:r>
        <w:separator/>
      </w:r>
    </w:p>
  </w:endnote>
  <w:endnote w:type="continuationSeparator" w:id="0">
    <w:p w:rsidR="004D7D7D" w:rsidRDefault="004D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A7E" w:rsidRDefault="004D7D7D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A7E" w:rsidRDefault="004D7D7D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48A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Horrific Medusa Tatuerings Studio Webbplats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20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630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2017-02-20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615A7E" w:rsidRDefault="004D7D7D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E48A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Horrific Medusa Tatuerings Studio Webbplats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20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4630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2017-02-20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E5CB2E5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A7E" w:rsidRDefault="004D7D7D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46307" w:rsidRPr="0084630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615A7E" w:rsidRDefault="004D7D7D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46307" w:rsidRPr="0084630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A7E" w:rsidRDefault="004D7D7D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A7E" w:rsidRDefault="004D7D7D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48A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Horrific Medusa Tatuerings Studio Webbplats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2-20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630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2017-02-20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615A7E" w:rsidRDefault="004D7D7D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E48A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Horrific Medusa Tatuerings Studio Webbplats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2-20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4630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2017-02-20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B14273A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15A7E" w:rsidRDefault="004D7D7D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30D5A" w:rsidRPr="00830D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615A7E" w:rsidRDefault="004D7D7D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30D5A" w:rsidRPr="00830D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15A7E" w:rsidRDefault="00615A7E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D7D" w:rsidRDefault="004D7D7D">
      <w:pPr>
        <w:spacing w:after="0" w:line="240" w:lineRule="auto"/>
      </w:pPr>
      <w:r>
        <w:separator/>
      </w:r>
    </w:p>
  </w:footnote>
  <w:footnote w:type="continuationSeparator" w:id="0">
    <w:p w:rsidR="004D7D7D" w:rsidRDefault="004D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ktlist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ktlist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07"/>
    <w:rsid w:val="002C3AD0"/>
    <w:rsid w:val="004D7D7D"/>
    <w:rsid w:val="005E48AA"/>
    <w:rsid w:val="005F6B35"/>
    <w:rsid w:val="00615A7E"/>
    <w:rsid w:val="00830D5A"/>
    <w:rsid w:val="00846307"/>
    <w:rsid w:val="00DA7A62"/>
    <w:rsid w:val="00F8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1149"/>
  <w15:docId w15:val="{890EFA0B-C166-4B40-BCDE-0D4ADFF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Rubrik">
    <w:name w:val="Title"/>
    <w:basedOn w:val="Normal"/>
    <w:link w:val="Rubrik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Underrubrik">
    <w:name w:val="Subtitle"/>
    <w:basedOn w:val="Normal"/>
    <w:link w:val="Underrubrik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hAnsiTheme="majorHAnsi" w:cstheme="minorBidi"/>
      <w:sz w:val="28"/>
      <w:szCs w:val="28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color w:val="000000" w:themeColor="text1"/>
      <w:szCs w:val="20"/>
    </w:rPr>
  </w:style>
  <w:style w:type="paragraph" w:styleId="Beskrivning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Indragetstycke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kenstitel">
    <w:name w:val="Book Title"/>
    <w:basedOn w:val="Standardstycketeckensnit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Betoning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cs="Times New Roman"/>
      <w:color w:val="000000" w:themeColor="text1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Starkbetoning">
    <w:name w:val="Intense Emphasis"/>
    <w:basedOn w:val="Standardstycketeckensnit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Starktcita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Starkreferens">
    <w:name w:val="Intense Reference"/>
    <w:basedOn w:val="Standardstycketeckensnit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Punktlista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Punktlista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Punktlista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Punktlista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Punktlista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Ingetavstnd">
    <w:name w:val="No Spacing"/>
    <w:basedOn w:val="Normal"/>
    <w:uiPriority w:val="1"/>
    <w:qFormat/>
    <w:pPr>
      <w:spacing w:after="0" w:line="240" w:lineRule="auto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Citat">
    <w:name w:val="Quote"/>
    <w:basedOn w:val="Normal"/>
    <w:link w:val="CitatChar"/>
    <w:uiPriority w:val="29"/>
    <w:qFormat/>
    <w:rPr>
      <w:i/>
      <w:color w:val="808080" w:themeColor="background1" w:themeShade="80"/>
      <w:sz w:val="24"/>
    </w:rPr>
  </w:style>
  <w:style w:type="character" w:customStyle="1" w:styleId="CitatChar">
    <w:name w:val="Citat Char"/>
    <w:basedOn w:val="Standardstycketeckensnitt"/>
    <w:link w:val="Citat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ark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Diskretbetoning">
    <w:name w:val="Subtle Emphasis"/>
    <w:basedOn w:val="Standardstycketeckensnit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Diskretreferens">
    <w:name w:val="Subtle Reference"/>
    <w:basedOn w:val="Standardstycketeckensnit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lrutnt">
    <w:name w:val="Table Grid"/>
    <w:basedOn w:val="Normaltabel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nehll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nehll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nehll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nehll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nehll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nehll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nehll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nehll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nehll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riceVilhelmsson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698D55D29E4EA28626C43B222E814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EC8DCB0-1B3D-4D3D-B7A0-46D6CDCB17F5}"/>
      </w:docPartPr>
      <w:docPartBody>
        <w:p w:rsidR="00000000" w:rsidRDefault="00AD1CCC">
          <w:pPr>
            <w:pStyle w:val="EC698D55D29E4EA28626C43B222E8143"/>
          </w:pPr>
          <w:r>
            <w:t>[Ange dokumentets rubrik]</w:t>
          </w:r>
        </w:p>
      </w:docPartBody>
    </w:docPart>
    <w:docPart>
      <w:docPartPr>
        <w:name w:val="D9D53C430A4A4BD6B76C1057AD3FA78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173436-CD39-45AB-8B11-A83B2662A3E7}"/>
      </w:docPartPr>
      <w:docPartBody>
        <w:p w:rsidR="00000000" w:rsidRDefault="00AD1CCC">
          <w:pPr>
            <w:pStyle w:val="D9D53C430A4A4BD6B76C1057AD3FA787"/>
          </w:pPr>
          <w:r>
            <w:t>[Ange dokumentets underrubrik]</w:t>
          </w:r>
        </w:p>
      </w:docPartBody>
    </w:docPart>
    <w:docPart>
      <w:docPartPr>
        <w:name w:val="8A277C96365F4CDDB3CD690E0A1F3FA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E5ED919-F223-431D-BE51-D19C2CB7FA63}"/>
      </w:docPartPr>
      <w:docPartBody>
        <w:p w:rsidR="00000000" w:rsidRDefault="00AD1CCC">
          <w:pPr>
            <w:pStyle w:val="8A277C96365F4CDDB3CD690E0A1F3FA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F4F34EF1E0CF4B9D9356FA5C6DBE4EF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109F58-0E2C-48BD-9166-52A093335BFF}"/>
      </w:docPartPr>
      <w:docPartBody>
        <w:p w:rsidR="00000000" w:rsidRDefault="00AD1CCC">
          <w:pPr>
            <w:pStyle w:val="F4F34EF1E0CF4B9D9356FA5C6DBE4EFD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CC"/>
    <w:rsid w:val="00AD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C698D55D29E4EA28626C43B222E8143">
    <w:name w:val="EC698D55D29E4EA28626C43B222E8143"/>
  </w:style>
  <w:style w:type="paragraph" w:customStyle="1" w:styleId="D9D53C430A4A4BD6B76C1057AD3FA787">
    <w:name w:val="D9D53C430A4A4BD6B76C1057AD3FA787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8A277C96365F4CDDB3CD690E0A1F3FA4">
    <w:name w:val="8A277C96365F4CDDB3CD690E0A1F3FA4"/>
  </w:style>
  <w:style w:type="paragraph" w:customStyle="1" w:styleId="F4F34EF1E0CF4B9D9356FA5C6DBE4EFD">
    <w:name w:val="F4F34EF1E0CF4B9D9356FA5C6DBE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80479398-6300-4EAF-808F-4824A9C6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(stiligt).dotx</Template>
  <TotalTime>33</TotalTime>
  <Pages>2</Pages>
  <Words>38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Horrific Medusa Tattuerings Studio Webbplats</vt:lpstr>
      <vt:lpstr/>
    </vt:vector>
  </TitlesOfParts>
  <Company>BS STudio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Horrific Medusa Tatuerings Studio Webbplats</dc:title>
  <dc:subject>Sammanfattning av projektarbetet</dc:subject>
  <dc:creator>Beatrice Vilhelmsson</dc:creator>
  <cp:keywords/>
  <dc:description/>
  <cp:lastModifiedBy>Beatrice Vilhelmsson</cp:lastModifiedBy>
  <cp:revision>3</cp:revision>
  <dcterms:created xsi:type="dcterms:W3CDTF">2017-02-20T07:49:00Z</dcterms:created>
  <dcterms:modified xsi:type="dcterms:W3CDTF">2017-02-20T08:22:00Z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